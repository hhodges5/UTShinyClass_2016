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00" w:rsidRDefault="00530A53">
      <w:pPr>
        <w:pStyle w:val="Title"/>
      </w:pPr>
      <w:r>
        <w:t>Shiny Application Assignment</w:t>
      </w:r>
    </w:p>
    <w:p w:rsidR="00CF2900" w:rsidRDefault="00530A53" w:rsidP="00530A53">
      <w:pPr>
        <w:pStyle w:val="Subtitle"/>
      </w:pPr>
      <w:r>
        <w:t>Buy better cars!</w:t>
      </w:r>
    </w:p>
    <w:p w:rsidR="00CF2900" w:rsidRDefault="003107EF" w:rsidP="00530A53">
      <w:pPr>
        <w:pStyle w:val="Heading1"/>
      </w:pPr>
      <w:r>
        <w:t>Overview</w:t>
      </w:r>
    </w:p>
    <w:p w:rsidR="00CF2900" w:rsidRDefault="003107EF">
      <w:sdt>
        <w:sdtPr>
          <w:alias w:val="Company Name"/>
          <w:tag w:val=""/>
          <w:id w:val="-1319412129"/>
          <w:placeholder>
            <w:docPart w:val="ADBCA30DD16447A695842A0C647742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30A53">
            <w:t>Your Team</w:t>
          </w:r>
        </w:sdtContent>
      </w:sdt>
      <w:r>
        <w:t xml:space="preserve"> </w:t>
      </w:r>
      <w:r w:rsidR="00530A53">
        <w:t>will apply the skills discussed in the lecture on Shiny Applications to create a data mining tool for a fictional company.  The rubric on which you will be assessed is given below</w:t>
      </w:r>
      <w:r w:rsidR="00CA1BF8">
        <w:t>.  You should use this assignment as vehicle for creative discovery of what you can accomplish with data mining and how you can share those accomplishments with your audience in a meaningful way.</w:t>
      </w:r>
    </w:p>
    <w:p w:rsidR="00CF2900" w:rsidRDefault="003107EF" w:rsidP="00CA1BF8">
      <w:pPr>
        <w:pStyle w:val="Heading2"/>
      </w:pPr>
      <w:r>
        <w:t>T</w:t>
      </w:r>
      <w:r>
        <w:t>he Objective</w:t>
      </w:r>
    </w:p>
    <w:p w:rsidR="00CF2900" w:rsidRDefault="00CA1BF8">
      <w:pPr>
        <w:pStyle w:val="ListBullet"/>
      </w:pPr>
      <w:r>
        <w:t>Create a Shiny application which informs a fictional car bidder whether or not a given car is likely to be a lemon (bad buy)</w:t>
      </w:r>
    </w:p>
    <w:p w:rsidR="00CA1BF8" w:rsidRDefault="00CA1BF8" w:rsidP="00CA1BF8">
      <w:pPr>
        <w:pStyle w:val="ListBullet"/>
        <w:numPr>
          <w:ilvl w:val="1"/>
          <w:numId w:val="2"/>
        </w:numPr>
      </w:pPr>
      <w:r>
        <w:t>Your code should be readable by other people – especially by yourself in 6 months</w:t>
      </w:r>
    </w:p>
    <w:p w:rsidR="00CA1BF8" w:rsidRDefault="00CA1BF8" w:rsidP="00CA1BF8">
      <w:pPr>
        <w:pStyle w:val="ListBullet"/>
        <w:numPr>
          <w:ilvl w:val="1"/>
          <w:numId w:val="2"/>
        </w:numPr>
      </w:pPr>
      <w:r>
        <w:t>You should strive for a layout which enables clear understanding of the results and how to use it</w:t>
      </w:r>
    </w:p>
    <w:p w:rsidR="00CF2900" w:rsidRDefault="00CA1BF8">
      <w:pPr>
        <w:pStyle w:val="ListBullet"/>
      </w:pPr>
      <w:r>
        <w:t>Provide data visualizations which support the recommendation of the algorithm</w:t>
      </w:r>
    </w:p>
    <w:p w:rsidR="00CF2900" w:rsidRDefault="00CA1BF8">
      <w:pPr>
        <w:pStyle w:val="ListBullet"/>
      </w:pPr>
      <w:r>
        <w:t xml:space="preserve">Publish your application to </w:t>
      </w:r>
      <w:hyperlink r:id="rId9" w:history="1">
        <w:r w:rsidRPr="00765D9A">
          <w:rPr>
            <w:rStyle w:val="Hyperlink"/>
          </w:rPr>
          <w:t>http://ww</w:t>
        </w:r>
        <w:r w:rsidRPr="00765D9A">
          <w:rPr>
            <w:rStyle w:val="Hyperlink"/>
          </w:rPr>
          <w:t>w</w:t>
        </w:r>
        <w:r w:rsidRPr="00765D9A">
          <w:rPr>
            <w:rStyle w:val="Hyperlink"/>
          </w:rPr>
          <w:t>.shinyapps.io</w:t>
        </w:r>
      </w:hyperlink>
      <w:r>
        <w:t xml:space="preserve"> with the source code of your app enabled</w:t>
      </w:r>
    </w:p>
    <w:p w:rsidR="00CA1BF8" w:rsidRDefault="00CA1BF8">
      <w:pPr>
        <w:pStyle w:val="ListBullet"/>
      </w:pPr>
      <w:r>
        <w:t>Your will present your application to the class and the representatives from Eastman Chemical Company (your graders) discussing the choices you made and demonstrating how the app works.</w:t>
      </w:r>
    </w:p>
    <w:p w:rsidR="00410767" w:rsidRPr="00410767" w:rsidRDefault="003107EF" w:rsidP="00410767">
      <w:pPr>
        <w:pStyle w:val="Heading2"/>
      </w:pPr>
      <w:r>
        <w:t xml:space="preserve">The </w:t>
      </w:r>
      <w:r w:rsidR="00CA1BF8">
        <w:t>Data</w:t>
      </w:r>
    </w:p>
    <w:p w:rsidR="00410767" w:rsidRDefault="00410767">
      <w:pPr>
        <w:pStyle w:val="ListBullet"/>
      </w:pPr>
      <w:r>
        <w:t xml:space="preserve">Data comes from a </w:t>
      </w:r>
      <w:hyperlink r:id="rId10" w:history="1">
        <w:r w:rsidRPr="00CA1BF8">
          <w:rPr>
            <w:rStyle w:val="Hyperlink"/>
          </w:rPr>
          <w:t>Kaggle competition</w:t>
        </w:r>
      </w:hyperlink>
      <w:r>
        <w:t xml:space="preserve"> hosted by Carvana in 2012.  The file ‘Full Data.csv’ has 36 variables (described in the ‘Data Dictionary.txt’ file) and 72,983 rows of car data.</w:t>
      </w:r>
    </w:p>
    <w:p w:rsidR="00CF2900" w:rsidRDefault="007B3DC2">
      <w:pPr>
        <w:pStyle w:val="ListBullet"/>
      </w:pPr>
      <w:r>
        <w:t>R code which generates a model has already been written and can be found in ‘modelwork.R’</w:t>
      </w:r>
    </w:p>
    <w:p w:rsidR="007B3DC2" w:rsidRDefault="007B3DC2">
      <w:pPr>
        <w:pStyle w:val="ListBullet"/>
      </w:pPr>
      <w:r>
        <w:t>This is the model you should use to make predictions (we know it’s not very good – that’s not the point)</w:t>
      </w:r>
    </w:p>
    <w:p w:rsidR="00CF2900" w:rsidRDefault="007B3DC2" w:rsidP="007B3DC2">
      <w:pPr>
        <w:pStyle w:val="Heading2"/>
      </w:pPr>
      <w:r>
        <w:t>Shiny App Resources</w:t>
      </w:r>
    </w:p>
    <w:p w:rsidR="00CF2900" w:rsidRDefault="007B3DC2" w:rsidP="007B3DC2">
      <w:pPr>
        <w:pStyle w:val="ListBullet"/>
      </w:pPr>
      <w:r>
        <w:t>Shiny Gallery (</w:t>
      </w:r>
      <w:hyperlink r:id="rId11" w:history="1">
        <w:r w:rsidRPr="00765D9A">
          <w:rPr>
            <w:rStyle w:val="Hyperlink"/>
          </w:rPr>
          <w:t>http://shiny.rstudio.com/gallery/</w:t>
        </w:r>
      </w:hyperlink>
      <w:r>
        <w:t xml:space="preserve">) </w:t>
      </w:r>
    </w:p>
    <w:p w:rsidR="00CF2900" w:rsidRDefault="007B3DC2" w:rsidP="007B3DC2">
      <w:pPr>
        <w:pStyle w:val="ListBullet"/>
      </w:pPr>
      <w:r>
        <w:t>Shiny Dashboard (</w:t>
      </w:r>
      <w:hyperlink r:id="rId12" w:history="1">
        <w:r w:rsidRPr="00765D9A">
          <w:rPr>
            <w:rStyle w:val="Hyperlink"/>
          </w:rPr>
          <w:t>https://rstudio.github.io/shinydashboard/</w:t>
        </w:r>
      </w:hyperlink>
      <w:r>
        <w:t xml:space="preserve">) </w:t>
      </w:r>
    </w:p>
    <w:p w:rsidR="00CF2900" w:rsidRDefault="003107EF" w:rsidP="003107EF">
      <w:pPr>
        <w:pStyle w:val="ListBullet"/>
      </w:pPr>
      <w:r>
        <w:t>GitHub Repository with data/model (</w:t>
      </w:r>
      <w:hyperlink r:id="rId13" w:history="1">
        <w:r w:rsidRPr="00765D9A">
          <w:rPr>
            <w:rStyle w:val="Hyperlink"/>
          </w:rPr>
          <w:t>https://github.com/emnBusinessAnalytics/UTShinyClass_2016</w:t>
        </w:r>
      </w:hyperlink>
      <w:r>
        <w:t xml:space="preserve">) </w:t>
      </w:r>
    </w:p>
    <w:p w:rsidR="003107EF" w:rsidRDefault="003107EF">
      <w:pPr>
        <w:rPr>
          <w:b/>
          <w:bCs/>
          <w:caps/>
          <w:color w:val="1F4E79" w:themeColor="accent1" w:themeShade="80"/>
          <w:sz w:val="28"/>
          <w:szCs w:val="28"/>
        </w:rPr>
      </w:pPr>
      <w:r>
        <w:br w:type="page"/>
      </w:r>
    </w:p>
    <w:p w:rsidR="00CF2900" w:rsidRDefault="003107EF">
      <w:pPr>
        <w:pStyle w:val="Heading1"/>
      </w:pPr>
      <w:r>
        <w:lastRenderedPageBreak/>
        <w:t>Assessment</w:t>
      </w:r>
    </w:p>
    <w:p w:rsidR="00CF2900" w:rsidRDefault="003107EF">
      <w:r>
        <w:t>You will be assessed on several factors though primarily around the actual functionality of your application.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7286"/>
        <w:gridCol w:w="2064"/>
      </w:tblGrid>
      <w:tr w:rsidR="003107EF" w:rsidTr="00310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:rsidR="003107EF" w:rsidRDefault="003107EF" w:rsidP="007228E5">
            <w:r>
              <w:t>Deliverable</w:t>
            </w:r>
          </w:p>
        </w:tc>
        <w:tc>
          <w:tcPr>
            <w:tcW w:w="1104" w:type="pct"/>
          </w:tcPr>
          <w:p w:rsidR="003107EF" w:rsidRDefault="003107EF" w:rsidP="007228E5">
            <w:r>
              <w:t>Relative Importance</w:t>
            </w:r>
          </w:p>
        </w:tc>
      </w:tr>
      <w:tr w:rsidR="003107EF" w:rsidTr="003107EF">
        <w:tc>
          <w:tcPr>
            <w:tcW w:w="3896" w:type="pct"/>
          </w:tcPr>
          <w:p w:rsidR="003107EF" w:rsidRDefault="003107EF" w:rsidP="007228E5">
            <w:r>
              <w:t>App and Source Code Published to shinyapps.io</w:t>
            </w:r>
          </w:p>
        </w:tc>
        <w:tc>
          <w:tcPr>
            <w:tcW w:w="1104" w:type="pct"/>
          </w:tcPr>
          <w:p w:rsidR="003107EF" w:rsidRDefault="003107EF" w:rsidP="007228E5">
            <w:r>
              <w:t>1</w:t>
            </w:r>
          </w:p>
        </w:tc>
      </w:tr>
      <w:tr w:rsidR="003107EF" w:rsidTr="003107EF">
        <w:tc>
          <w:tcPr>
            <w:tcW w:w="3896" w:type="pct"/>
          </w:tcPr>
          <w:p w:rsidR="003107EF" w:rsidRDefault="003107EF" w:rsidP="003107EF">
            <w:r>
              <w:t>User can change relevant inputs and clearly understand the model output</w:t>
            </w:r>
          </w:p>
        </w:tc>
        <w:tc>
          <w:tcPr>
            <w:tcW w:w="1104" w:type="pct"/>
          </w:tcPr>
          <w:p w:rsidR="003107EF" w:rsidRDefault="003107EF" w:rsidP="007228E5">
            <w:r>
              <w:t>4</w:t>
            </w:r>
          </w:p>
        </w:tc>
      </w:tr>
      <w:tr w:rsidR="003107EF" w:rsidTr="003107EF">
        <w:tc>
          <w:tcPr>
            <w:tcW w:w="3896" w:type="pct"/>
          </w:tcPr>
          <w:p w:rsidR="003107EF" w:rsidRDefault="003107EF" w:rsidP="007228E5">
            <w:r>
              <w:t>User has some meaningful data visualization to support the model conclusion</w:t>
            </w:r>
          </w:p>
        </w:tc>
        <w:tc>
          <w:tcPr>
            <w:tcW w:w="1104" w:type="pct"/>
          </w:tcPr>
          <w:p w:rsidR="003107EF" w:rsidRDefault="003107EF" w:rsidP="007228E5">
            <w:r>
              <w:t>3</w:t>
            </w:r>
          </w:p>
        </w:tc>
      </w:tr>
      <w:tr w:rsidR="003107EF" w:rsidTr="003107EF">
        <w:tc>
          <w:tcPr>
            <w:tcW w:w="3896" w:type="pct"/>
          </w:tcPr>
          <w:p w:rsidR="003107EF" w:rsidRDefault="003107EF" w:rsidP="007228E5">
            <w:r>
              <w:t>Presentation Quality</w:t>
            </w:r>
          </w:p>
        </w:tc>
        <w:tc>
          <w:tcPr>
            <w:tcW w:w="1104" w:type="pct"/>
          </w:tcPr>
          <w:p w:rsidR="003107EF" w:rsidRDefault="003107EF" w:rsidP="007228E5">
            <w:r>
              <w:t>2</w:t>
            </w:r>
          </w:p>
        </w:tc>
      </w:tr>
    </w:tbl>
    <w:p w:rsidR="00CF2900" w:rsidRDefault="00CF2900" w:rsidP="003107EF">
      <w:bookmarkStart w:id="0" w:name="_GoBack"/>
      <w:bookmarkEnd w:id="0"/>
    </w:p>
    <w:sectPr w:rsidR="00CF2900">
      <w:head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43D" w:rsidRDefault="0015343D">
      <w:pPr>
        <w:spacing w:after="0" w:line="240" w:lineRule="auto"/>
      </w:pPr>
      <w:r>
        <w:separator/>
      </w:r>
    </w:p>
  </w:endnote>
  <w:endnote w:type="continuationSeparator" w:id="0">
    <w:p w:rsidR="0015343D" w:rsidRDefault="0015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43D" w:rsidRDefault="0015343D">
      <w:pPr>
        <w:spacing w:after="0" w:line="240" w:lineRule="auto"/>
      </w:pPr>
      <w:r>
        <w:separator/>
      </w:r>
    </w:p>
  </w:footnote>
  <w:footnote w:type="continuationSeparator" w:id="0">
    <w:p w:rsidR="0015343D" w:rsidRDefault="0015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900" w:rsidRDefault="003107E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2900" w:rsidRDefault="003107E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CF2900" w:rsidRDefault="003107E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3D"/>
    <w:rsid w:val="0015343D"/>
    <w:rsid w:val="003107EF"/>
    <w:rsid w:val="00410767"/>
    <w:rsid w:val="00530A53"/>
    <w:rsid w:val="007B3DC2"/>
    <w:rsid w:val="00CA1BF8"/>
    <w:rsid w:val="00C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8894"/>
  <w15:chartTrackingRefBased/>
  <w15:docId w15:val="{A2521314-851E-4A50-9BE7-399DED1E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CA1BF8"/>
    <w:rPr>
      <w:color w:val="40ACD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BF8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mnBusinessAnalytics/UTShinyClass_2016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studio.github.io/shinydashboard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hiny.rstudio.com/gallery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/DontGetKicked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shinyapps.io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772700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BCA30DD16447A695842A0C64774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95953-E3C7-478E-AAE9-A2AAE478583E}"/>
      </w:docPartPr>
      <w:docPartBody>
        <w:p w:rsidR="00000000" w:rsidRDefault="00000000">
          <w:pPr>
            <w:pStyle w:val="ADBCA30DD16447A695842A0C64774262"/>
          </w:pPr>
          <w:r>
            <w:rPr>
              <w:rStyle w:val="PlaceholderText"/>
            </w:rP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C28A23BADB47CEA7BD16B1C3F9FBBF">
    <w:name w:val="4EC28A23BADB47CEA7BD16B1C3F9FBB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CB003DDAE5443095F8900D1201EE43">
    <w:name w:val="3CCB003DDAE5443095F8900D1201EE43"/>
  </w:style>
  <w:style w:type="paragraph" w:customStyle="1" w:styleId="ADBCA30DD16447A695842A0C64774262">
    <w:name w:val="ADBCA30DD16447A695842A0C64774262"/>
  </w:style>
  <w:style w:type="paragraph" w:customStyle="1" w:styleId="FB5B53FE05EA4FC49E39E853120B10AB">
    <w:name w:val="FB5B53FE05EA4FC49E39E853120B1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B1F943-5D32-4200-B2F6-99FC79A6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88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Team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Ewing, Mark</dc:creator>
  <cp:keywords/>
  <cp:lastModifiedBy>Ewing, Mark</cp:lastModifiedBy>
  <cp:revision>1</cp:revision>
  <dcterms:created xsi:type="dcterms:W3CDTF">2016-09-23T17:07:00Z</dcterms:created>
  <dcterms:modified xsi:type="dcterms:W3CDTF">2016-09-23T18:35:00Z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